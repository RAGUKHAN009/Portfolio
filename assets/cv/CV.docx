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35D5C601" w14:textId="77777777" w:rsidTr="000334C1">
        <w:trPr>
          <w:trHeight w:val="540"/>
        </w:trPr>
        <w:tc>
          <w:tcPr>
            <w:tcW w:w="540" w:type="dxa"/>
            <w:gridSpan w:val="3"/>
          </w:tcPr>
          <w:p w14:paraId="030DE627" w14:textId="77777777" w:rsidR="000334C1" w:rsidRDefault="000334C1"/>
        </w:tc>
        <w:sdt>
          <w:sdtPr>
            <w:id w:val="-824886985"/>
            <w:placeholder>
              <w:docPart w:val="72D56EF9FA884D428F4E96564F5F2A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47431DD7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74DC995F" w14:textId="77777777" w:rsidR="000334C1" w:rsidRDefault="000334C1"/>
        </w:tc>
        <w:tc>
          <w:tcPr>
            <w:tcW w:w="720" w:type="dxa"/>
            <w:vMerge w:val="restart"/>
          </w:tcPr>
          <w:p w14:paraId="4DF4C14E" w14:textId="77777777" w:rsidR="000334C1" w:rsidRDefault="009D646A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29574B11" wp14:editId="14E78C24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0AE1DF" id="Group 94" o:spid="_x0000_s1026" alt="&quot;&quot;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41A8A77A" w14:textId="47E41981" w:rsidR="000334C1" w:rsidRPr="000334C1" w:rsidRDefault="007C7EC6" w:rsidP="001B71DF">
            <w:pPr>
              <w:pStyle w:val="Title"/>
              <w:rPr>
                <w:lang w:val="it-IT"/>
              </w:rPr>
            </w:pPr>
            <w:r>
              <w:t>ALI HASSAN</w:t>
            </w:r>
          </w:p>
          <w:sdt>
            <w:sdtPr>
              <w:id w:val="1815216784"/>
              <w:placeholder>
                <w:docPart w:val="5C410696E61E411AAC4421354D28BB8F"/>
              </w:placeholder>
              <w:temporary/>
              <w:showingPlcHdr/>
              <w15:appearance w15:val="hidden"/>
            </w:sdtPr>
            <w:sdtEndPr/>
            <w:sdtContent>
              <w:p w14:paraId="7E2DBA80" w14:textId="77777777" w:rsidR="000334C1" w:rsidRPr="000334C1" w:rsidRDefault="000334C1" w:rsidP="002E7306">
                <w:pPr>
                  <w:pStyle w:val="Subtitle"/>
                  <w:rPr>
                    <w:lang w:val="it-IT"/>
                  </w:rPr>
                </w:pPr>
                <w:r w:rsidRPr="000334C1">
                  <w:rPr>
                    <w:lang w:val="it-IT"/>
                  </w:rPr>
                  <w:t>UI/UX Designer</w:t>
                </w:r>
              </w:p>
            </w:sdtContent>
          </w:sdt>
          <w:sdt>
            <w:sdtPr>
              <w:id w:val="2074003189"/>
              <w:placeholder>
                <w:docPart w:val="580279DEBCA246D19CD787CDEC3803EE"/>
              </w:placeholder>
              <w:temporary/>
              <w:showingPlcHdr/>
              <w15:appearance w15:val="hidden"/>
            </w:sdtPr>
            <w:sdtEndPr/>
            <w:sdtContent>
              <w:p w14:paraId="3B58AFC5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5BA6E7C4" w14:textId="190401EA" w:rsidR="007853D9" w:rsidRPr="007853D9" w:rsidRDefault="007C7EC6" w:rsidP="007853D9">
            <w:r>
              <w:t xml:space="preserve">I only have one objective, </w:t>
            </w:r>
            <w:r w:rsidR="007853D9">
              <w:t>to</w:t>
            </w:r>
            <w:r>
              <w:t xml:space="preserve"> bring my client’s idea</w:t>
            </w:r>
            <w:r w:rsidR="007853D9">
              <w:t>s</w:t>
            </w:r>
            <w:r>
              <w:t xml:space="preserve"> into reality with my UIUX creative design skills, I love to work with startups I found </w:t>
            </w:r>
            <w:r w:rsidR="007853D9">
              <w:t>I have good UX-research skills through which I</w:t>
            </w:r>
            <w:r w:rsidR="007853D9">
              <w:t xml:space="preserve"> design the UI so that it</w:t>
            </w:r>
            <w:r w:rsidR="007853D9">
              <w:rPr>
                <w:lang w:val="it-IT"/>
              </w:rPr>
              <w:t xml:space="preserve"> </w:t>
            </w:r>
            <w:r>
              <w:t>bring</w:t>
            </w:r>
            <w:r w:rsidR="007853D9">
              <w:t>s</w:t>
            </w:r>
            <w:r>
              <w:t xml:space="preserve"> </w:t>
            </w:r>
            <w:r w:rsidR="007853D9">
              <w:t xml:space="preserve">their </w:t>
            </w:r>
            <w:r>
              <w:t xml:space="preserve">projects into </w:t>
            </w:r>
            <w:r w:rsidR="007853D9">
              <w:t xml:space="preserve">top place in </w:t>
            </w:r>
            <w:r>
              <w:t>Market</w:t>
            </w:r>
            <w:r w:rsidR="007853D9">
              <w:t>.</w:t>
            </w:r>
          </w:p>
          <w:sdt>
            <w:sdtPr>
              <w:id w:val="1696962928"/>
              <w:placeholder>
                <w:docPart w:val="5453562CA346404C8AFA81DF5CE30035"/>
              </w:placeholder>
              <w:temporary/>
              <w:showingPlcHdr/>
              <w15:appearance w15:val="hidden"/>
            </w:sdtPr>
            <w:sdtEndPr/>
            <w:sdtContent>
              <w:p w14:paraId="64EE22C8" w14:textId="77777777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1EB93B2F" w14:textId="28A52520" w:rsidR="000334C1" w:rsidRDefault="007C7EC6" w:rsidP="00EC0F79">
            <w:pPr>
              <w:pStyle w:val="Heading2"/>
            </w:pPr>
            <w:r>
              <w:t>Sr. UIUX Visual Designer (Google)</w:t>
            </w:r>
          </w:p>
          <w:p w14:paraId="43203C76" w14:textId="3BE04CF3" w:rsidR="000334C1" w:rsidRDefault="000334C1" w:rsidP="00EC0F79">
            <w:pPr>
              <w:pStyle w:val="Heading3"/>
            </w:pPr>
            <w:r>
              <w:t>(</w:t>
            </w:r>
            <w:r w:rsidR="007C7EC6">
              <w:t>2019</w:t>
            </w:r>
            <w:r>
              <w:t>-</w:t>
            </w:r>
            <w:r w:rsidR="007C7EC6">
              <w:t>2021</w:t>
            </w:r>
            <w:r>
              <w:t>)</w:t>
            </w:r>
          </w:p>
          <w:p w14:paraId="46BC5229" w14:textId="5B8770F0" w:rsidR="000334C1" w:rsidRPr="00EC0F79" w:rsidRDefault="007853D9" w:rsidP="00EC0F79">
            <w:pPr>
              <w:rPr>
                <w:lang w:val="it-IT"/>
              </w:rPr>
            </w:pPr>
            <w:r>
              <w:t>Worked as a Sr. UIUX Visual designer I was working on the User Experience enhancement in Google products.</w:t>
            </w:r>
          </w:p>
          <w:p w14:paraId="41A8B9D3" w14:textId="4F326B4D" w:rsidR="000334C1" w:rsidRDefault="007853D9" w:rsidP="00D95726">
            <w:pPr>
              <w:pStyle w:val="Heading2"/>
            </w:pPr>
            <w:r>
              <w:t>UIUX Lead</w:t>
            </w:r>
          </w:p>
          <w:p w14:paraId="00ED9FB5" w14:textId="3B998780" w:rsidR="000334C1" w:rsidRDefault="000334C1" w:rsidP="00D95726">
            <w:pPr>
              <w:pStyle w:val="Heading3"/>
            </w:pPr>
            <w:r>
              <w:t>(</w:t>
            </w:r>
            <w:r w:rsidR="007853D9">
              <w:t>2020</w:t>
            </w:r>
            <w:r>
              <w:t>-</w:t>
            </w:r>
            <w:r w:rsidR="007853D9">
              <w:t>2021</w:t>
            </w:r>
            <w:r>
              <w:t>)</w:t>
            </w:r>
          </w:p>
          <w:p w14:paraId="3714A43E" w14:textId="013E39DC" w:rsidR="000334C1" w:rsidRPr="00EC0F79" w:rsidRDefault="007853D9" w:rsidP="00D95726">
            <w:pPr>
              <w:rPr>
                <w:lang w:val="it-IT"/>
              </w:rPr>
            </w:pPr>
            <w:r>
              <w:t xml:space="preserve">Worked as a UIUX Lead in a one of the reformed company U-Connect </w:t>
            </w:r>
            <w:r w:rsidR="003D1E1A" w:rsidRPr="003D1E1A">
              <w:t>https://uconnect.pk/</w:t>
            </w:r>
          </w:p>
          <w:p w14:paraId="2DEDAEED" w14:textId="0D2015EB" w:rsidR="000334C1" w:rsidRDefault="003D1E1A" w:rsidP="00D95726">
            <w:pPr>
              <w:pStyle w:val="Heading2"/>
            </w:pPr>
            <w:r>
              <w:t>Upwork/Fiverr</w:t>
            </w:r>
          </w:p>
          <w:p w14:paraId="125C7538" w14:textId="38309953" w:rsidR="000334C1" w:rsidRDefault="000334C1" w:rsidP="00D95726">
            <w:pPr>
              <w:pStyle w:val="Heading3"/>
            </w:pPr>
            <w:r>
              <w:t>(</w:t>
            </w:r>
            <w:r w:rsidR="003D1E1A">
              <w:t>2021</w:t>
            </w:r>
            <w:r>
              <w:t>-</w:t>
            </w:r>
            <w:r w:rsidR="003D1E1A">
              <w:t>Present</w:t>
            </w:r>
            <w:r>
              <w:t>)</w:t>
            </w:r>
          </w:p>
          <w:p w14:paraId="7136EFD5" w14:textId="77777777" w:rsidR="003D1E1A" w:rsidRDefault="003D1E1A" w:rsidP="00D95726">
            <w:r>
              <w:t xml:space="preserve">Started freelancing and done couple of jobs here are my profiles, </w:t>
            </w:r>
          </w:p>
          <w:p w14:paraId="0009A4E3" w14:textId="58E4DDE1" w:rsidR="000334C1" w:rsidRDefault="003D1E1A" w:rsidP="00D95726">
            <w:r>
              <w:t xml:space="preserve">Upwork: </w:t>
            </w:r>
            <w:hyperlink r:id="rId11" w:history="1">
              <w:r w:rsidRPr="00B35FF4">
                <w:rPr>
                  <w:rStyle w:val="Hyperlink"/>
                </w:rPr>
                <w:t>https://www.upwork.com/freelancers/~017d016ee83e4fc696</w:t>
              </w:r>
            </w:hyperlink>
          </w:p>
          <w:p w14:paraId="50A1578E" w14:textId="3E732734" w:rsidR="003D1E1A" w:rsidRDefault="003D1E1A" w:rsidP="00D95726">
            <w:r>
              <w:t>Fiverr:</w:t>
            </w:r>
          </w:p>
          <w:p w14:paraId="48CB0858" w14:textId="01DD2A80" w:rsidR="003D1E1A" w:rsidRDefault="003D1E1A" w:rsidP="00D95726">
            <w:pPr>
              <w:rPr>
                <w:lang w:val="it-IT"/>
              </w:rPr>
            </w:pPr>
            <w:hyperlink r:id="rId12" w:history="1">
              <w:r w:rsidRPr="00B35FF4">
                <w:rPr>
                  <w:rStyle w:val="Hyperlink"/>
                  <w:lang w:val="it-IT"/>
                </w:rPr>
                <w:t>https://www.fiverr.com/synide007</w:t>
              </w:r>
            </w:hyperlink>
          </w:p>
          <w:p w14:paraId="64AC87CC" w14:textId="77777777" w:rsidR="003D1E1A" w:rsidRPr="00EC0F79" w:rsidRDefault="003D1E1A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FB1BE8BA1BB64D9597C535FAFED2D5D1"/>
              </w:placeholder>
              <w:temporary/>
              <w:showingPlcHdr/>
              <w15:appearance w15:val="hidden"/>
            </w:sdtPr>
            <w:sdtEndPr/>
            <w:sdtContent>
              <w:p w14:paraId="0D074D25" w14:textId="77777777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6C272C27" w14:textId="77777777" w:rsidR="000334C1" w:rsidRPr="00EC0F79" w:rsidRDefault="000334C1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F80710" wp14:editId="6E7E484F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68ECD6" w14:textId="50EB6708" w:rsidR="000334C1" w:rsidRPr="00415CF3" w:rsidRDefault="003D1E1A" w:rsidP="00415CF3">
                                    <w:r>
                                      <w:t>Figma</w:t>
                                    </w:r>
                                  </w:p>
                                  <w:p w14:paraId="65B979D6" w14:textId="7AF84644" w:rsidR="000334C1" w:rsidRPr="00415CF3" w:rsidRDefault="007A7E07" w:rsidP="00415CF3">
                                    <w:r>
                                      <w:t>Adobe X</w:t>
                                    </w:r>
                                    <w:r>
                                      <w:t>D</w:t>
                                    </w:r>
                                  </w:p>
                                  <w:p w14:paraId="77BA8C31" w14:textId="12161307" w:rsidR="007A7E07" w:rsidRPr="00415CF3" w:rsidRDefault="007A7E07" w:rsidP="007A7E07">
                                    <w:r>
                                      <w:t>Sketch</w:t>
                                    </w:r>
                                  </w:p>
                                  <w:p w14:paraId="59173CA3" w14:textId="2B4EFB49" w:rsidR="007A7E07" w:rsidRPr="00415CF3" w:rsidRDefault="007A7E07" w:rsidP="007A7E07">
                                    <w:r>
                                      <w:t>Framer</w:t>
                                    </w:r>
                                  </w:p>
                                  <w:p w14:paraId="1783ED66" w14:textId="21ACA820" w:rsidR="000334C1" w:rsidRPr="00415CF3" w:rsidRDefault="000334C1" w:rsidP="007A7E07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93040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0350"/>
                                  <a:ext cx="1915160" cy="1454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93040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85801"/>
                                  <a:ext cx="1924050" cy="1485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80710" id="Group 3" o:spid="_x0000_s1026" alt="&quot;&quot;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6768ECD6" w14:textId="50EB6708" w:rsidR="000334C1" w:rsidRPr="00415CF3" w:rsidRDefault="003D1E1A" w:rsidP="00415CF3">
                              <w:r>
                                <w:t>Figma</w:t>
                              </w:r>
                            </w:p>
                            <w:p w14:paraId="65B979D6" w14:textId="7AF84644" w:rsidR="000334C1" w:rsidRPr="00415CF3" w:rsidRDefault="007A7E07" w:rsidP="00415CF3">
                              <w:r>
                                <w:t>Adobe X</w:t>
                              </w:r>
                              <w:r>
                                <w:t>D</w:t>
                              </w:r>
                            </w:p>
                            <w:p w14:paraId="77BA8C31" w14:textId="12161307" w:rsidR="007A7E07" w:rsidRPr="00415CF3" w:rsidRDefault="007A7E07" w:rsidP="007A7E07">
                              <w:r>
                                <w:t>Sketch</w:t>
                              </w:r>
                            </w:p>
                            <w:p w14:paraId="59173CA3" w14:textId="2B4EFB49" w:rsidR="007A7E07" w:rsidRPr="00415CF3" w:rsidRDefault="007A7E07" w:rsidP="007A7E07">
                              <w:r>
                                <w:t>Framer</w:t>
                              </w:r>
                            </w:p>
                            <w:p w14:paraId="1783ED66" w14:textId="21ACA820" w:rsidR="000334C1" w:rsidRPr="00415CF3" w:rsidRDefault="000334C1" w:rsidP="007A7E07"/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930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03;width:1915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930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858;width:1924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334C1" w:rsidRPr="008A171A" w14:paraId="6E85249B" w14:textId="77777777" w:rsidTr="008A171A">
        <w:trPr>
          <w:trHeight w:val="4176"/>
        </w:trPr>
        <w:tc>
          <w:tcPr>
            <w:tcW w:w="3420" w:type="dxa"/>
            <w:gridSpan w:val="6"/>
          </w:tcPr>
          <w:p w14:paraId="6519E31C" w14:textId="617077F1" w:rsidR="000334C1" w:rsidRPr="008A171A" w:rsidRDefault="007C7EC6" w:rsidP="008A171A">
            <w:pPr>
              <w:pStyle w:val="AboutMe"/>
              <w:rPr>
                <w:lang w:val="it-IT"/>
              </w:rPr>
            </w:pPr>
            <w:r>
              <w:t>Hi, I’m a professional UIUX Designer with 4+ years of experience in designing the UIUX for complex websites and Mobile Interfaces</w:t>
            </w:r>
          </w:p>
        </w:tc>
        <w:tc>
          <w:tcPr>
            <w:tcW w:w="720" w:type="dxa"/>
            <w:vMerge/>
          </w:tcPr>
          <w:p w14:paraId="2D2AA5B4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823BFE2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34012513" w14:textId="77777777" w:rsidTr="000873F6">
        <w:trPr>
          <w:trHeight w:val="540"/>
        </w:trPr>
        <w:tc>
          <w:tcPr>
            <w:tcW w:w="316" w:type="dxa"/>
          </w:tcPr>
          <w:p w14:paraId="04DA308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9F2D10E294A042AD9B686108B19769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4184FD11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25ED5456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1CC934F2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6E00E94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FBD68F5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2AF8283D" w14:textId="77777777" w:rsidR="000334C1" w:rsidRPr="00B8453F" w:rsidRDefault="007A7E07" w:rsidP="00BE5968">
            <w:r>
              <w:pict w14:anchorId="22F2915D">
                <v:shape id="Graphic 4" o:spid="_x0000_i1027" type="#_x0000_t75" alt="@" style="width:14.4pt;height:14.4pt;visibility:visible">
                  <v:imagedata r:id="rId13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0D2C79F0" w14:textId="0FC993F7" w:rsidR="000334C1" w:rsidRPr="001B71DF" w:rsidRDefault="007A7E07" w:rsidP="001B71DF">
            <w:pPr>
              <w:pStyle w:val="Contac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</w:t>
            </w:r>
            <w:r w:rsidR="001B71DF" w:rsidRPr="001B71DF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ibexoftpk</w:t>
            </w:r>
            <w:r w:rsidR="001B71DF" w:rsidRPr="001B71DF">
              <w:rPr>
                <w:sz w:val="22"/>
                <w:szCs w:val="22"/>
              </w:rPr>
              <w:t>.com</w:t>
            </w:r>
          </w:p>
        </w:tc>
        <w:tc>
          <w:tcPr>
            <w:tcW w:w="720" w:type="dxa"/>
            <w:vMerge w:val="restart"/>
          </w:tcPr>
          <w:p w14:paraId="7E4EB47D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2C6F2A7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BAE84FA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070424A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EBF5475" wp14:editId="1D17E4C6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0FBE40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4DABEF11" w14:textId="08716B50" w:rsidR="000334C1" w:rsidRPr="00B8453F" w:rsidRDefault="001B71DF" w:rsidP="001B71DF">
            <w:pPr>
              <w:pStyle w:val="Contact1"/>
            </w:pPr>
            <w:r>
              <w:t xml:space="preserve">+92 </w:t>
            </w:r>
            <w:r w:rsidR="007A7E07">
              <w:t>3493776733</w:t>
            </w:r>
          </w:p>
        </w:tc>
        <w:tc>
          <w:tcPr>
            <w:tcW w:w="720" w:type="dxa"/>
            <w:vMerge/>
          </w:tcPr>
          <w:p w14:paraId="57FF4560" w14:textId="77777777" w:rsidR="000334C1" w:rsidRDefault="000334C1" w:rsidP="004A28EA"/>
        </w:tc>
        <w:tc>
          <w:tcPr>
            <w:tcW w:w="7236" w:type="dxa"/>
            <w:vMerge/>
          </w:tcPr>
          <w:p w14:paraId="77156AC8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8D719A7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41302A49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38B0325B" wp14:editId="5A88B043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6FD30696" w14:textId="01DF8F53" w:rsidR="000334C1" w:rsidRPr="00B8453F" w:rsidRDefault="007A7E07" w:rsidP="001B71DF">
            <w:pPr>
              <w:pStyle w:val="Contact1"/>
            </w:pPr>
            <w:r>
              <w:t>https://ibexoftpk.com</w:t>
            </w:r>
          </w:p>
        </w:tc>
        <w:tc>
          <w:tcPr>
            <w:tcW w:w="720" w:type="dxa"/>
            <w:vMerge/>
          </w:tcPr>
          <w:p w14:paraId="0DB0A10E" w14:textId="77777777" w:rsidR="000334C1" w:rsidRDefault="000334C1" w:rsidP="004A28EA"/>
        </w:tc>
        <w:tc>
          <w:tcPr>
            <w:tcW w:w="7236" w:type="dxa"/>
            <w:vMerge/>
          </w:tcPr>
          <w:p w14:paraId="4C1F539A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B52CC01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1F000C4A" w14:textId="71D2DCB2" w:rsidR="000334C1" w:rsidRDefault="007A7E07" w:rsidP="001B71DF">
            <w:pPr>
              <w:pStyle w:val="Contact2"/>
            </w:pPr>
            <w:r>
              <w:t>Gilgit City</w:t>
            </w:r>
            <w:r w:rsidR="001B71DF">
              <w:t>, Pakistan</w:t>
            </w:r>
          </w:p>
          <w:p w14:paraId="5FE42695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48DEE710" wp14:editId="3486261A">
                  <wp:extent cx="342900" cy="342900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00" cy="34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4EA908B5" w14:textId="77777777" w:rsidR="000334C1" w:rsidRDefault="000334C1" w:rsidP="004A28EA"/>
        </w:tc>
        <w:tc>
          <w:tcPr>
            <w:tcW w:w="7236" w:type="dxa"/>
            <w:vMerge/>
          </w:tcPr>
          <w:p w14:paraId="45BFD4C8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473991A7" w14:textId="77777777" w:rsidTr="008A171A">
        <w:trPr>
          <w:trHeight w:val="1008"/>
        </w:trPr>
        <w:tc>
          <w:tcPr>
            <w:tcW w:w="3420" w:type="dxa"/>
            <w:gridSpan w:val="6"/>
          </w:tcPr>
          <w:p w14:paraId="626929EA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7779D10B" w14:textId="77777777" w:rsidR="000334C1" w:rsidRDefault="000334C1" w:rsidP="004A28EA"/>
        </w:tc>
        <w:tc>
          <w:tcPr>
            <w:tcW w:w="7236" w:type="dxa"/>
            <w:vMerge/>
          </w:tcPr>
          <w:p w14:paraId="1755877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6E711F" w14:textId="77777777" w:rsidTr="00AA1166">
        <w:trPr>
          <w:trHeight w:val="585"/>
        </w:trPr>
        <w:tc>
          <w:tcPr>
            <w:tcW w:w="450" w:type="dxa"/>
            <w:gridSpan w:val="2"/>
          </w:tcPr>
          <w:p w14:paraId="069595D4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8EAED1EE99AE4C4CB30793083E7C36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33A1978B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593F8BCE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75E355A5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2D5985CA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2CEF4A8" w14:textId="77777777" w:rsidTr="00453A7B">
        <w:trPr>
          <w:trHeight w:val="170"/>
        </w:trPr>
        <w:tc>
          <w:tcPr>
            <w:tcW w:w="3420" w:type="dxa"/>
            <w:gridSpan w:val="6"/>
          </w:tcPr>
          <w:p w14:paraId="4DF68AD4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0638B55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4890B725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07DC55F9" w14:textId="77777777" w:rsidTr="00453A7B">
        <w:trPr>
          <w:trHeight w:val="1107"/>
        </w:trPr>
        <w:tc>
          <w:tcPr>
            <w:tcW w:w="450" w:type="dxa"/>
            <w:gridSpan w:val="2"/>
          </w:tcPr>
          <w:p w14:paraId="088CD8A8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1115770" wp14:editId="21544399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1E604FD1" w14:textId="144F6B72" w:rsidR="000334C1" w:rsidRDefault="007A7E07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Karakoram International University</w:t>
            </w:r>
          </w:p>
          <w:p w14:paraId="6FE2D3E6" w14:textId="1C4295E0" w:rsidR="000334C1" w:rsidRDefault="007A7E07" w:rsidP="00453A7B">
            <w:pPr>
              <w:pStyle w:val="Contact1"/>
            </w:pPr>
            <w:r>
              <w:t>Bs CS</w:t>
            </w:r>
          </w:p>
          <w:p w14:paraId="6BE809A0" w14:textId="53019290" w:rsidR="000334C1" w:rsidRPr="00791376" w:rsidRDefault="007A7E07" w:rsidP="00453A7B">
            <w:pPr>
              <w:pStyle w:val="Heading6"/>
            </w:pPr>
            <w:r>
              <w:t>(2019-Present)</w:t>
            </w:r>
          </w:p>
        </w:tc>
        <w:tc>
          <w:tcPr>
            <w:tcW w:w="720" w:type="dxa"/>
            <w:vMerge/>
          </w:tcPr>
          <w:p w14:paraId="3FC62EB2" w14:textId="77777777" w:rsidR="000334C1" w:rsidRPr="00C62E97" w:rsidRDefault="000334C1" w:rsidP="00453A7B"/>
        </w:tc>
        <w:tc>
          <w:tcPr>
            <w:tcW w:w="7236" w:type="dxa"/>
            <w:vMerge/>
          </w:tcPr>
          <w:p w14:paraId="30FA27F9" w14:textId="77777777" w:rsidR="000334C1" w:rsidRPr="00C62E97" w:rsidRDefault="000334C1" w:rsidP="00453A7B">
            <w:pPr>
              <w:pStyle w:val="Title"/>
            </w:pPr>
          </w:p>
        </w:tc>
      </w:tr>
    </w:tbl>
    <w:p w14:paraId="7E449D66" w14:textId="777777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24E47A9" wp14:editId="701FFFCC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5D25D1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16A53A69" wp14:editId="5BBE870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374E791F" wp14:editId="58897DD7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2DAD8A4E" wp14:editId="759FAD12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9BF8A79" wp14:editId="142FEC0C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7F42A8" wp14:editId="662CE6A5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9A75A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9929F2" wp14:editId="05EB193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9CA34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A59D" w14:textId="77777777" w:rsidR="007C7EC6" w:rsidRDefault="007C7EC6" w:rsidP="00AA35A8">
      <w:pPr>
        <w:spacing w:line="240" w:lineRule="auto"/>
      </w:pPr>
      <w:r>
        <w:separator/>
      </w:r>
    </w:p>
  </w:endnote>
  <w:endnote w:type="continuationSeparator" w:id="0">
    <w:p w14:paraId="1BEF9B2C" w14:textId="77777777" w:rsidR="007C7EC6" w:rsidRDefault="007C7EC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D0FD" w14:textId="77777777" w:rsidR="007C7EC6" w:rsidRDefault="007C7EC6" w:rsidP="00AA35A8">
      <w:pPr>
        <w:spacing w:line="240" w:lineRule="auto"/>
      </w:pPr>
      <w:r>
        <w:separator/>
      </w:r>
    </w:p>
  </w:footnote>
  <w:footnote w:type="continuationSeparator" w:id="0">
    <w:p w14:paraId="3C6C0E33" w14:textId="77777777" w:rsidR="007C7EC6" w:rsidRDefault="007C7EC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C6"/>
    <w:rsid w:val="00033263"/>
    <w:rsid w:val="000334C1"/>
    <w:rsid w:val="000873F6"/>
    <w:rsid w:val="000B286F"/>
    <w:rsid w:val="000D134B"/>
    <w:rsid w:val="00124ED6"/>
    <w:rsid w:val="00167789"/>
    <w:rsid w:val="00194704"/>
    <w:rsid w:val="001B160B"/>
    <w:rsid w:val="001B71DF"/>
    <w:rsid w:val="00203213"/>
    <w:rsid w:val="002236D5"/>
    <w:rsid w:val="00243756"/>
    <w:rsid w:val="0027193E"/>
    <w:rsid w:val="002C4E0C"/>
    <w:rsid w:val="002E7306"/>
    <w:rsid w:val="00331DCE"/>
    <w:rsid w:val="00352A17"/>
    <w:rsid w:val="00377C70"/>
    <w:rsid w:val="003B4AEF"/>
    <w:rsid w:val="003D1E1A"/>
    <w:rsid w:val="00415CF3"/>
    <w:rsid w:val="00453A7B"/>
    <w:rsid w:val="004936B2"/>
    <w:rsid w:val="004A28EA"/>
    <w:rsid w:val="006A1E18"/>
    <w:rsid w:val="006C7F5A"/>
    <w:rsid w:val="007853D9"/>
    <w:rsid w:val="00791376"/>
    <w:rsid w:val="007A7E07"/>
    <w:rsid w:val="007C7EC6"/>
    <w:rsid w:val="00831977"/>
    <w:rsid w:val="00871DB8"/>
    <w:rsid w:val="00887E05"/>
    <w:rsid w:val="008A171A"/>
    <w:rsid w:val="008F180B"/>
    <w:rsid w:val="008F48B9"/>
    <w:rsid w:val="009049BC"/>
    <w:rsid w:val="009D646A"/>
    <w:rsid w:val="00A633B0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A77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3D1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fiverr.com/synide007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pwork.com/freelancers/~017d016ee83e4fc696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%20Hassan\AppData\Local\Temp\Temp1_UI-or-UX-Designer-Resume-MS-Word-DOC.zip\UI%20or%20UX%20Designer%20Resume%20MS%20Word%20DOC\UI%20or%20UX%20Designer%20Resume%20MS%20Word%20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56EF9FA884D428F4E96564F5F2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AB14B-99A1-443B-90F9-DBD2EF954857}"/>
      </w:docPartPr>
      <w:docPartBody>
        <w:p w:rsidR="00000000" w:rsidRDefault="00A2424A">
          <w:pPr>
            <w:pStyle w:val="72D56EF9FA884D428F4E96564F5F2A6E"/>
          </w:pPr>
          <w:r>
            <w:t>A B O U T  M E</w:t>
          </w:r>
        </w:p>
      </w:docPartBody>
    </w:docPart>
    <w:docPart>
      <w:docPartPr>
        <w:name w:val="5C410696E61E411AAC4421354D28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FA10C-ADBC-4063-90EA-0163A42A8107}"/>
      </w:docPartPr>
      <w:docPartBody>
        <w:p w:rsidR="00000000" w:rsidRDefault="00A2424A">
          <w:pPr>
            <w:pStyle w:val="5C410696E61E411AAC4421354D28BB8F"/>
          </w:pPr>
          <w:r w:rsidRPr="000334C1">
            <w:rPr>
              <w:lang w:val="it-IT"/>
            </w:rPr>
            <w:t>UI/UX Designer</w:t>
          </w:r>
        </w:p>
      </w:docPartBody>
    </w:docPart>
    <w:docPart>
      <w:docPartPr>
        <w:name w:val="580279DEBCA246D19CD787CDEC38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2750B-6D1C-478B-8727-DBF01012A757}"/>
      </w:docPartPr>
      <w:docPartBody>
        <w:p w:rsidR="00000000" w:rsidRDefault="00A2424A">
          <w:pPr>
            <w:pStyle w:val="580279DEBCA246D19CD787CDEC3803EE"/>
          </w:pPr>
          <w:r>
            <w:t>Objective</w:t>
          </w:r>
        </w:p>
      </w:docPartBody>
    </w:docPart>
    <w:docPart>
      <w:docPartPr>
        <w:name w:val="5453562CA346404C8AFA81DF5CE30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D3E09-3013-41EE-93DA-CD8CB49F974C}"/>
      </w:docPartPr>
      <w:docPartBody>
        <w:p w:rsidR="00000000" w:rsidRDefault="00A2424A">
          <w:pPr>
            <w:pStyle w:val="5453562CA346404C8AFA81DF5CE30035"/>
          </w:pPr>
          <w:r>
            <w:t>Experience</w:t>
          </w:r>
        </w:p>
      </w:docPartBody>
    </w:docPart>
    <w:docPart>
      <w:docPartPr>
        <w:name w:val="FB1BE8BA1BB64D9597C535FAFED2D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6C89-F2B8-4B3F-B893-175A6E228D03}"/>
      </w:docPartPr>
      <w:docPartBody>
        <w:p w:rsidR="00000000" w:rsidRDefault="00A2424A">
          <w:pPr>
            <w:pStyle w:val="FB1BE8BA1BB64D9597C535FAFED2D5D1"/>
          </w:pPr>
          <w:r>
            <w:t>Skills</w:t>
          </w:r>
        </w:p>
      </w:docPartBody>
    </w:docPart>
    <w:docPart>
      <w:docPartPr>
        <w:name w:val="9F2D10E294A042AD9B686108B1976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2ECF3-BC3C-4F8F-9740-8D2BE0140D5E}"/>
      </w:docPartPr>
      <w:docPartBody>
        <w:p w:rsidR="00000000" w:rsidRDefault="00A2424A">
          <w:pPr>
            <w:pStyle w:val="9F2D10E294A042AD9B686108B1976929"/>
          </w:pPr>
          <w:r>
            <w:t>C O N T A C T</w:t>
          </w:r>
        </w:p>
      </w:docPartBody>
    </w:docPart>
    <w:docPart>
      <w:docPartPr>
        <w:name w:val="8EAED1EE99AE4C4CB30793083E7C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ADA9-E30F-4786-933E-BCED96BC4009}"/>
      </w:docPartPr>
      <w:docPartBody>
        <w:p w:rsidR="00000000" w:rsidRDefault="00A2424A">
          <w:pPr>
            <w:pStyle w:val="8EAED1EE99AE4C4CB30793083E7C366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56EF9FA884D428F4E96564F5F2A6E">
    <w:name w:val="72D56EF9FA884D428F4E96564F5F2A6E"/>
  </w:style>
  <w:style w:type="paragraph" w:customStyle="1" w:styleId="5C410696E61E411AAC4421354D28BB8F">
    <w:name w:val="5C410696E61E411AAC4421354D28BB8F"/>
  </w:style>
  <w:style w:type="paragraph" w:customStyle="1" w:styleId="580279DEBCA246D19CD787CDEC3803EE">
    <w:name w:val="580279DEBCA246D19CD787CDEC3803EE"/>
  </w:style>
  <w:style w:type="paragraph" w:customStyle="1" w:styleId="6A5D6425AE81442B94E939DAF21FB99B">
    <w:name w:val="6A5D6425AE81442B94E939DAF21FB99B"/>
  </w:style>
  <w:style w:type="paragraph" w:customStyle="1" w:styleId="5453562CA346404C8AFA81DF5CE30035">
    <w:name w:val="5453562CA346404C8AFA81DF5CE30035"/>
  </w:style>
  <w:style w:type="paragraph" w:customStyle="1" w:styleId="2669E7C587EC40C49B7C44294BCC4FBD">
    <w:name w:val="2669E7C587EC40C49B7C44294BCC4FBD"/>
  </w:style>
  <w:style w:type="paragraph" w:customStyle="1" w:styleId="4B763BE0400D433888335212C2A5AB34">
    <w:name w:val="4B763BE0400D433888335212C2A5AB34"/>
  </w:style>
  <w:style w:type="paragraph" w:customStyle="1" w:styleId="4DE1ACACB2F641E190510686F08D3F59">
    <w:name w:val="4DE1ACACB2F641E190510686F08D3F59"/>
  </w:style>
  <w:style w:type="paragraph" w:customStyle="1" w:styleId="E4BB8406B4C1417AB335F51BDD378DE9">
    <w:name w:val="E4BB8406B4C1417AB335F51BDD378DE9"/>
  </w:style>
  <w:style w:type="paragraph" w:customStyle="1" w:styleId="117B9E4E2D4047598F804088F5335952">
    <w:name w:val="117B9E4E2D4047598F804088F5335952"/>
  </w:style>
  <w:style w:type="paragraph" w:customStyle="1" w:styleId="5E6676928CD6418789D43BBD041D6B1D">
    <w:name w:val="5E6676928CD6418789D43BBD041D6B1D"/>
  </w:style>
  <w:style w:type="paragraph" w:customStyle="1" w:styleId="B75584FCE4E54AD79CFBA7259F44E71E">
    <w:name w:val="B75584FCE4E54AD79CFBA7259F44E71E"/>
  </w:style>
  <w:style w:type="paragraph" w:customStyle="1" w:styleId="8D67AACDF48F4357AE692373154BFD81">
    <w:name w:val="8D67AACDF48F4357AE692373154BFD81"/>
  </w:style>
  <w:style w:type="paragraph" w:customStyle="1" w:styleId="1CB463561AD44CA2B63B87A326296756">
    <w:name w:val="1CB463561AD44CA2B63B87A326296756"/>
  </w:style>
  <w:style w:type="paragraph" w:customStyle="1" w:styleId="9912C693B8284198B39408FA480DA54F">
    <w:name w:val="9912C693B8284198B39408FA480DA54F"/>
  </w:style>
  <w:style w:type="paragraph" w:customStyle="1" w:styleId="A908D0C5B6054AB8AE59D6D7F8380430">
    <w:name w:val="A908D0C5B6054AB8AE59D6D7F8380430"/>
  </w:style>
  <w:style w:type="paragraph" w:customStyle="1" w:styleId="75667055124F4ACC91675F7418B400D7">
    <w:name w:val="75667055124F4ACC91675F7418B400D7"/>
  </w:style>
  <w:style w:type="paragraph" w:customStyle="1" w:styleId="FB1BE8BA1BB64D9597C535FAFED2D5D1">
    <w:name w:val="FB1BE8BA1BB64D9597C535FAFED2D5D1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1C503D8B78584916906948FBA35F4877">
    <w:name w:val="1C503D8B78584916906948FBA35F4877"/>
  </w:style>
  <w:style w:type="paragraph" w:customStyle="1" w:styleId="9F2D10E294A042AD9B686108B1976929">
    <w:name w:val="9F2D10E294A042AD9B686108B1976929"/>
  </w:style>
  <w:style w:type="paragraph" w:customStyle="1" w:styleId="8EAED1EE99AE4C4CB30793083E7C366E">
    <w:name w:val="8EAED1EE99AE4C4CB30793083E7C366E"/>
  </w:style>
  <w:style w:type="paragraph" w:customStyle="1" w:styleId="676D1E731CB24BC096B9D49AD42F8F31">
    <w:name w:val="676D1E731CB24BC096B9D49AD42F8F31"/>
  </w:style>
  <w:style w:type="paragraph" w:customStyle="1" w:styleId="AA8E47FB424F4BABAED2E2B17064F1E0">
    <w:name w:val="AA8E47FB424F4BABAED2E2B17064F1E0"/>
  </w:style>
  <w:style w:type="paragraph" w:customStyle="1" w:styleId="83F02FD53BB44F4C8D532A6605E16DE0">
    <w:name w:val="83F02FD53BB44F4C8D532A6605E16DE0"/>
  </w:style>
  <w:style w:type="paragraph" w:customStyle="1" w:styleId="741C9D03F0444168B60299BB33D083F5">
    <w:name w:val="741C9D03F0444168B60299BB33D083F5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0B0B11A7AE3E48D68FF1AAAEA65D49CE">
    <w:name w:val="0B0B11A7AE3E48D68FF1AAAEA65D49CE"/>
  </w:style>
  <w:style w:type="paragraph" w:customStyle="1" w:styleId="BC1C4F1B347A4A2E86961FA1B76AEB96">
    <w:name w:val="BC1C4F1B347A4A2E86961FA1B76AEB96"/>
  </w:style>
  <w:style w:type="paragraph" w:customStyle="1" w:styleId="3B2F565E0CFE4859AD8B2F71528BC716">
    <w:name w:val="3B2F565E0CFE4859AD8B2F71528BC716"/>
  </w:style>
  <w:style w:type="paragraph" w:customStyle="1" w:styleId="BBCE0EB8E755417BBDBFA115AC4F0C26">
    <w:name w:val="BBCE0EB8E755417BBDBFA115AC4F0C26"/>
  </w:style>
  <w:style w:type="paragraph" w:customStyle="1" w:styleId="79518F3983EE47E6B1E47A9941D8D7A7">
    <w:name w:val="79518F3983EE47E6B1E47A9941D8D7A7"/>
  </w:style>
  <w:style w:type="paragraph" w:customStyle="1" w:styleId="813F269475A34A80B0FEFB198CFC9DDF">
    <w:name w:val="813F269475A34A80B0FEFB198CFC9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B6AA15-4D4B-4D81-A63C-F7DC59B1F0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 or UX Designer Resume MS Word DOC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2022-01-22T13:41:00Z</dcterms:created>
  <dcterms:modified xsi:type="dcterms:W3CDTF">2022-01-22T14:00:00Z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